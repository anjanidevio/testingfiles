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F43E" w14:textId="77777777" w:rsidR="006C7A79" w:rsidRDefault="006C7A79" w:rsidP="006C7A79">
      <w:pPr>
        <w:shd w:val="clear" w:color="auto" w:fill="FFC000"/>
        <w:rPr>
          <w:b/>
          <w:color w:val="FFFFFF" w:themeColor="background1"/>
          <w:sz w:val="48"/>
          <w:szCs w:val="48"/>
        </w:rPr>
      </w:pPr>
    </w:p>
    <w:p w14:paraId="385FEAF4" w14:textId="47F5622D" w:rsidR="006C7A79" w:rsidRDefault="00644FC1" w:rsidP="006C7A79">
      <w:pPr>
        <w:shd w:val="clear" w:color="auto" w:fill="FFC000"/>
        <w:rPr>
          <w:b/>
          <w:color w:val="FFFFFF" w:themeColor="background1"/>
          <w:sz w:val="48"/>
          <w:szCs w:val="48"/>
        </w:rPr>
      </w:pPr>
      <w:r>
        <w:rPr>
          <w:noProof/>
        </w:rPr>
        <w:drawing>
          <wp:inline distT="0" distB="0" distL="0" distR="0" wp14:anchorId="2BC443B9" wp14:editId="222BC2C2">
            <wp:extent cx="2512060" cy="1054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C8A8E6" w14:textId="2C1E34CE" w:rsidR="006C7A79" w:rsidRDefault="00FD1ADD" w:rsidP="00FD1ADD">
      <w:pPr>
        <w:shd w:val="clear" w:color="auto" w:fill="FFC000"/>
        <w:tabs>
          <w:tab w:val="left" w:pos="5355"/>
        </w:tabs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ab/>
      </w:r>
    </w:p>
    <w:p w14:paraId="1E3F0E56" w14:textId="79091BF6" w:rsidR="006C7A79" w:rsidRDefault="006C7A79" w:rsidP="006C7A79">
      <w:pPr>
        <w:shd w:val="clear" w:color="auto" w:fill="FFC000"/>
        <w:rPr>
          <w:b/>
          <w:color w:val="FFFFFF" w:themeColor="background1"/>
          <w:sz w:val="48"/>
          <w:szCs w:val="48"/>
        </w:rPr>
      </w:pPr>
    </w:p>
    <w:p w14:paraId="01A65CF5" w14:textId="77777777" w:rsidR="006C7A79" w:rsidRPr="006C7A79" w:rsidRDefault="006C7A79" w:rsidP="00FD1ADD">
      <w:pPr>
        <w:shd w:val="clear" w:color="auto" w:fill="2F5496" w:themeFill="accent1" w:themeFillShade="BF"/>
        <w:rPr>
          <w:color w:val="FFFFFF" w:themeColor="background1"/>
          <w:sz w:val="44"/>
          <w:szCs w:val="44"/>
        </w:rPr>
      </w:pPr>
      <w:r w:rsidRPr="006C7A79">
        <w:rPr>
          <w:b/>
          <w:color w:val="FFFFFF" w:themeColor="background1"/>
          <w:sz w:val="44"/>
          <w:szCs w:val="44"/>
        </w:rPr>
        <w:t>AZURE DOCUMENTATION</w:t>
      </w:r>
      <w:r w:rsidRPr="006C7A79">
        <w:rPr>
          <w:color w:val="FFFFFF" w:themeColor="background1"/>
          <w:sz w:val="44"/>
          <w:szCs w:val="44"/>
        </w:rPr>
        <w:t xml:space="preserve"> FOR BITCDEMO</w:t>
      </w:r>
    </w:p>
    <w:p w14:paraId="102E62D4" w14:textId="77777777" w:rsidR="006C7A79" w:rsidRDefault="006C7A79" w:rsidP="006C7A79">
      <w:pPr>
        <w:shd w:val="clear" w:color="auto" w:fill="FFC000"/>
        <w:rPr>
          <w:color w:val="FFFFFF" w:themeColor="background1"/>
          <w:sz w:val="48"/>
          <w:szCs w:val="48"/>
        </w:rPr>
      </w:pPr>
    </w:p>
    <w:p w14:paraId="2831F70A" w14:textId="1DDC9230" w:rsidR="006C7A79" w:rsidRDefault="00FD1ADD" w:rsidP="00FD1ADD">
      <w:pPr>
        <w:shd w:val="clear" w:color="auto" w:fill="FFC000"/>
        <w:tabs>
          <w:tab w:val="left" w:pos="5610"/>
        </w:tabs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ab/>
      </w:r>
    </w:p>
    <w:p w14:paraId="46DD1448" w14:textId="77777777" w:rsidR="006C7A79" w:rsidRDefault="006C7A79" w:rsidP="006C7A79">
      <w:pPr>
        <w:shd w:val="clear" w:color="auto" w:fill="FFC000"/>
        <w:rPr>
          <w:color w:val="FFFFFF" w:themeColor="background1"/>
          <w:sz w:val="48"/>
          <w:szCs w:val="48"/>
        </w:rPr>
      </w:pPr>
    </w:p>
    <w:p w14:paraId="3E733ADE" w14:textId="77777777" w:rsidR="006C7A79" w:rsidRDefault="006C7A79" w:rsidP="006C7A79">
      <w:pPr>
        <w:shd w:val="clear" w:color="auto" w:fill="FFC000"/>
        <w:rPr>
          <w:color w:val="FFFFFF" w:themeColor="background1"/>
          <w:sz w:val="48"/>
          <w:szCs w:val="48"/>
        </w:rPr>
      </w:pPr>
    </w:p>
    <w:p w14:paraId="785CD28F" w14:textId="2A5FF629" w:rsidR="006C7A79" w:rsidRDefault="006C7A79" w:rsidP="006C7A79">
      <w:pPr>
        <w:shd w:val="clear" w:color="auto" w:fill="FFC000"/>
      </w:pPr>
      <w:r>
        <w:rPr>
          <w:color w:val="FFFFFF" w:themeColor="background1"/>
          <w:sz w:val="48"/>
          <w:szCs w:val="48"/>
        </w:rPr>
        <w:t xml:space="preserve"> </w:t>
      </w:r>
    </w:p>
    <w:p w14:paraId="279A83EF" w14:textId="44B80E4C" w:rsidR="00A616B8" w:rsidRDefault="00A616B8" w:rsidP="006C7A79"/>
    <w:p w14:paraId="64095864" w14:textId="5590EBEA" w:rsidR="006C7A79" w:rsidRDefault="006C7A79" w:rsidP="006C7A79"/>
    <w:p w14:paraId="33B745F4" w14:textId="1903623B" w:rsidR="006C7A79" w:rsidRDefault="006C7A79" w:rsidP="006C7A79"/>
    <w:p w14:paraId="31DC3AF0" w14:textId="6159F8D4" w:rsidR="006C7A79" w:rsidRDefault="006C7A79" w:rsidP="006C7A79"/>
    <w:p w14:paraId="3EA228AC" w14:textId="6DFF17C3" w:rsidR="006C7A79" w:rsidRDefault="006C7A79" w:rsidP="006C7A79"/>
    <w:p w14:paraId="6E3F8667" w14:textId="16141348" w:rsidR="006C7A79" w:rsidRDefault="006C7A79" w:rsidP="006C7A79"/>
    <w:p w14:paraId="1B34805C" w14:textId="4E81CD88" w:rsidR="006C7A79" w:rsidRDefault="006C7A79" w:rsidP="006C7A79"/>
    <w:p w14:paraId="00E6359E" w14:textId="65AED4F3" w:rsidR="006C7A79" w:rsidRDefault="006C7A79" w:rsidP="006C7A79"/>
    <w:p w14:paraId="144EEB7D" w14:textId="29090B0B" w:rsidR="006C7A79" w:rsidRDefault="006C7A79" w:rsidP="006C7A79"/>
    <w:p w14:paraId="2B95715D" w14:textId="1F2AD876" w:rsidR="006C7A79" w:rsidRDefault="006C7A79" w:rsidP="006C7A79"/>
    <w:p w14:paraId="49BEF6A1" w14:textId="3E0852D2" w:rsidR="006C7A79" w:rsidRDefault="006C7A79" w:rsidP="006C7A79"/>
    <w:p w14:paraId="605E19A7" w14:textId="150B13EE" w:rsidR="006C7A79" w:rsidRDefault="006C7A79" w:rsidP="006C7A79"/>
    <w:p w14:paraId="65085964" w14:textId="0C5A398F" w:rsidR="006C7A79" w:rsidRDefault="006C7A79" w:rsidP="006C7A79"/>
    <w:p w14:paraId="7C5EC976" w14:textId="5B639BA4" w:rsidR="006C7A79" w:rsidRDefault="006C7A79" w:rsidP="006C7A79"/>
    <w:p w14:paraId="1756D273" w14:textId="78D44085" w:rsidR="006C7A79" w:rsidRDefault="006C7A79" w:rsidP="006C7A79"/>
    <w:p w14:paraId="01BC17BF" w14:textId="27E79D61" w:rsidR="006C7A79" w:rsidRDefault="006C7A79" w:rsidP="006C7A79"/>
    <w:p w14:paraId="7B8D6568" w14:textId="7A784F72" w:rsidR="006C7A79" w:rsidRDefault="006C7A79" w:rsidP="006C7A79"/>
    <w:p w14:paraId="748CD49A" w14:textId="59C51274" w:rsidR="006C7A79" w:rsidRDefault="006C7A79" w:rsidP="006C7A79"/>
    <w:p w14:paraId="7861C561" w14:textId="59DE00E4" w:rsidR="006C7A79" w:rsidRDefault="006C7A79" w:rsidP="006C7A79"/>
    <w:p w14:paraId="34D4FEF9" w14:textId="6A466F9F" w:rsidR="006C7A79" w:rsidRDefault="006C7A79" w:rsidP="006C7A79"/>
    <w:p w14:paraId="2B350672" w14:textId="2C451B88" w:rsidR="006C7A79" w:rsidRDefault="006C7A79" w:rsidP="006C7A79"/>
    <w:p w14:paraId="723DFB42" w14:textId="4EDCFE6C" w:rsidR="006C7A79" w:rsidRDefault="006C7A79" w:rsidP="006C7A79"/>
    <w:p w14:paraId="0F19615C" w14:textId="5BB8BE04" w:rsidR="006C7A79" w:rsidRDefault="006C7A79" w:rsidP="006C7A79"/>
    <w:p w14:paraId="595E971D" w14:textId="29F33699" w:rsidR="006C7A79" w:rsidRDefault="006C7A79" w:rsidP="006C7A79"/>
    <w:p w14:paraId="728266FE" w14:textId="5F3F0AD6" w:rsidR="006C7A79" w:rsidRDefault="006C7A79" w:rsidP="006C7A79"/>
    <w:p w14:paraId="108FA483" w14:textId="71A6F739" w:rsidR="006C7A79" w:rsidRDefault="006C7A79" w:rsidP="006C7A79"/>
    <w:p w14:paraId="2D674A68" w14:textId="6E9E45A1" w:rsidR="006C7A79" w:rsidRDefault="006C7A79" w:rsidP="006C7A79"/>
    <w:p w14:paraId="48E22720" w14:textId="2703D75C" w:rsidR="006C7A79" w:rsidRDefault="006C7A79" w:rsidP="006C7A79"/>
    <w:p w14:paraId="5969AB01" w14:textId="45D22340" w:rsidR="006C7A79" w:rsidRDefault="006C7A79" w:rsidP="006C7A79"/>
    <w:p w14:paraId="299F1895" w14:textId="577EC6CC" w:rsidR="006C7A79" w:rsidRDefault="006C7A79" w:rsidP="006C7A79"/>
    <w:p w14:paraId="359D6291" w14:textId="71DB2213" w:rsidR="006C7A79" w:rsidRDefault="006C7A79" w:rsidP="006C7A79"/>
    <w:p w14:paraId="7EB72517" w14:textId="5316DCAA" w:rsidR="006C7A79" w:rsidRDefault="006C7A79" w:rsidP="006C7A79"/>
    <w:p w14:paraId="2F1C4298" w14:textId="6A339D14" w:rsidR="006C7A79" w:rsidRDefault="006C7A79" w:rsidP="006C7A79"/>
    <w:p w14:paraId="591DFCA1" w14:textId="6E7189B2" w:rsidR="006C7A79" w:rsidRDefault="006C7A79" w:rsidP="006C7A79"/>
    <w:p w14:paraId="14BC705F" w14:textId="1C2FA5FC" w:rsidR="006C7A79" w:rsidRDefault="006C7A79" w:rsidP="006C7A79"/>
    <w:p w14:paraId="6AFF743C" w14:textId="651B0AC5" w:rsidR="006C7A79" w:rsidRDefault="006C7A79" w:rsidP="006C7A79"/>
    <w:p w14:paraId="597913D6" w14:textId="14FAE4A4" w:rsidR="006C7A79" w:rsidRDefault="006C7A79" w:rsidP="006C7A79"/>
    <w:p w14:paraId="782230A1" w14:textId="52B09483" w:rsidR="006C7A79" w:rsidRDefault="006C7A79" w:rsidP="006C7A79"/>
    <w:p w14:paraId="5B3E4187" w14:textId="7E64AD02" w:rsidR="006C7A79" w:rsidRDefault="006C7A79" w:rsidP="006C7A79"/>
    <w:p w14:paraId="774E252D" w14:textId="0BF52E81" w:rsidR="006C7A79" w:rsidRDefault="006C7A79" w:rsidP="006C7A79"/>
    <w:p w14:paraId="5805C7C7" w14:textId="70CE10FB" w:rsidR="006C7A79" w:rsidRDefault="006C7A79" w:rsidP="006C7A79"/>
    <w:p w14:paraId="2C6E5868" w14:textId="204264ED" w:rsidR="006C7A79" w:rsidRDefault="006C7A79" w:rsidP="006C7A79"/>
    <w:p w14:paraId="2E269517" w14:textId="193267A7" w:rsidR="006C7A79" w:rsidRDefault="006C7A79" w:rsidP="006C7A79"/>
    <w:p w14:paraId="3DBF3268" w14:textId="6AFD9738" w:rsidR="006C7A79" w:rsidRDefault="006C7A79" w:rsidP="006C7A79"/>
    <w:p w14:paraId="1D9F3E93" w14:textId="0130515E" w:rsidR="006C7A79" w:rsidRDefault="006C7A79" w:rsidP="006C7A79"/>
    <w:p w14:paraId="35AE2CF6" w14:textId="75FF9A7A" w:rsidR="006C7A79" w:rsidRDefault="006C7A79" w:rsidP="006C7A79"/>
    <w:p w14:paraId="69D64011" w14:textId="5B64AEDB" w:rsidR="006C7A79" w:rsidRDefault="006C7A79" w:rsidP="006C7A79"/>
    <w:p w14:paraId="4094E9DD" w14:textId="2BDCA91D" w:rsidR="006C7A79" w:rsidRDefault="006C7A79" w:rsidP="006C7A79"/>
    <w:p w14:paraId="4B50919B" w14:textId="6CEEB981" w:rsidR="006C7A79" w:rsidRDefault="006C7A79" w:rsidP="006C7A79"/>
    <w:p w14:paraId="1D4F6DAC" w14:textId="0B2F10DE" w:rsidR="006C7A79" w:rsidRDefault="006C7A79" w:rsidP="006C7A79"/>
    <w:p w14:paraId="27A6BCA9" w14:textId="42A07915" w:rsidR="006C7A79" w:rsidRDefault="006C7A79" w:rsidP="006C7A79"/>
    <w:p w14:paraId="215204BB" w14:textId="628C3533" w:rsidR="006C7A79" w:rsidRDefault="006C7A79" w:rsidP="006C7A79"/>
    <w:p w14:paraId="37E1D95E" w14:textId="6E5CBDF1" w:rsidR="006C7A79" w:rsidRDefault="006C7A79" w:rsidP="006C7A79"/>
    <w:p w14:paraId="76EFBBBC" w14:textId="66021ECB" w:rsidR="006C7A79" w:rsidRDefault="006C7A79" w:rsidP="006C7A79"/>
    <w:p w14:paraId="7A64498E" w14:textId="7466B76E" w:rsidR="006C7A79" w:rsidRDefault="006C7A79" w:rsidP="006C7A79"/>
    <w:p w14:paraId="2397F810" w14:textId="18145675" w:rsidR="006C7A79" w:rsidRDefault="006C7A79" w:rsidP="006C7A79"/>
    <w:p w14:paraId="5F457568" w14:textId="06B60BC0" w:rsidR="006C7A79" w:rsidRDefault="006C7A79" w:rsidP="006C7A79"/>
    <w:p w14:paraId="10ED669F" w14:textId="7E869921" w:rsidR="006C7A79" w:rsidRDefault="006C7A79" w:rsidP="006C7A79"/>
    <w:p w14:paraId="0CAD901C" w14:textId="797E453B" w:rsidR="006C7A79" w:rsidRDefault="006C7A79" w:rsidP="006C7A79"/>
    <w:p w14:paraId="7C32D813" w14:textId="4598439E" w:rsidR="006C7A79" w:rsidRDefault="006C7A79" w:rsidP="006C7A79"/>
    <w:p w14:paraId="7D66E1D5" w14:textId="6EF2959F" w:rsidR="006C7A79" w:rsidRDefault="006C7A79" w:rsidP="006C7A79"/>
    <w:p w14:paraId="6B62EEAB" w14:textId="4D6B0457" w:rsidR="006C7A79" w:rsidRDefault="006C7A79" w:rsidP="006C7A79"/>
    <w:p w14:paraId="1D925EF1" w14:textId="1350F528" w:rsidR="006C7A79" w:rsidRDefault="006C7A79" w:rsidP="006C7A79"/>
    <w:p w14:paraId="23D9BC73" w14:textId="731F551A" w:rsidR="006C7A79" w:rsidRDefault="006C7A79" w:rsidP="006C7A79"/>
    <w:p w14:paraId="1410B1AC" w14:textId="77777777" w:rsidR="006C7A79" w:rsidRPr="006C7A79" w:rsidRDefault="006C7A79" w:rsidP="006C7A79"/>
    <w:sectPr w:rsidR="006C7A79" w:rsidRPr="006C7A79" w:rsidSect="006C7A7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249E3" w14:textId="77777777" w:rsidR="001E3F98" w:rsidRDefault="001E3F98" w:rsidP="006C7A79">
      <w:pPr>
        <w:spacing w:before="0"/>
      </w:pPr>
      <w:r>
        <w:separator/>
      </w:r>
    </w:p>
  </w:endnote>
  <w:endnote w:type="continuationSeparator" w:id="0">
    <w:p w14:paraId="5C7C1EC5" w14:textId="77777777" w:rsidR="001E3F98" w:rsidRDefault="001E3F98" w:rsidP="006C7A7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39982" w14:textId="1430187E" w:rsidR="006C7A79" w:rsidRPr="006C7A79" w:rsidRDefault="006C7A79" w:rsidP="006C7A79">
    <w:pPr>
      <w:pStyle w:val="Footer"/>
    </w:pPr>
    <w:r>
      <w:rPr>
        <w:noProof/>
      </w:rPr>
      <w:drawing>
        <wp:inline distT="0" distB="0" distL="0" distR="0" wp14:anchorId="142858A4" wp14:editId="51D09370">
          <wp:extent cx="1552575" cy="381708"/>
          <wp:effectExtent l="0" t="0" r="0" b="0"/>
          <wp:docPr id="1" name="Picture 1" descr="Born In The Clou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rn In The Clou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822" cy="394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F4B5F" w14:textId="77777777" w:rsidR="006C7A79" w:rsidRDefault="006C7A79">
    <w:pPr>
      <w:pStyle w:val="Footer"/>
    </w:pPr>
  </w:p>
  <w:p w14:paraId="36B21046" w14:textId="77777777" w:rsidR="006C7A79" w:rsidRDefault="006C7A79">
    <w:pPr>
      <w:pStyle w:val="Footer"/>
    </w:pPr>
  </w:p>
  <w:p w14:paraId="3F9C04F0" w14:textId="77777777" w:rsidR="006C7A79" w:rsidRDefault="006C7A79">
    <w:pPr>
      <w:pStyle w:val="Footer"/>
    </w:pPr>
  </w:p>
  <w:p w14:paraId="58D83CFB" w14:textId="77777777" w:rsidR="006C7A79" w:rsidRDefault="006C7A79">
    <w:pPr>
      <w:pStyle w:val="Footer"/>
    </w:pPr>
  </w:p>
  <w:p w14:paraId="23373954" w14:textId="77777777" w:rsidR="006C7A79" w:rsidRDefault="006C7A79">
    <w:pPr>
      <w:pStyle w:val="Footer"/>
    </w:pPr>
  </w:p>
  <w:p w14:paraId="2AA2BA2A" w14:textId="77777777" w:rsidR="006C7A79" w:rsidRDefault="006C7A79">
    <w:pPr>
      <w:pStyle w:val="Footer"/>
    </w:pPr>
  </w:p>
  <w:p w14:paraId="2B5F8E58" w14:textId="77777777" w:rsidR="006C7A79" w:rsidRDefault="006C7A79">
    <w:pPr>
      <w:pStyle w:val="Footer"/>
    </w:pPr>
  </w:p>
  <w:p w14:paraId="57DD1308" w14:textId="77777777" w:rsidR="006C7A79" w:rsidRDefault="006C7A79">
    <w:pPr>
      <w:pStyle w:val="Footer"/>
    </w:pPr>
  </w:p>
  <w:p w14:paraId="68589905" w14:textId="77777777" w:rsidR="006C7A79" w:rsidRDefault="006C7A79">
    <w:pPr>
      <w:pStyle w:val="Footer"/>
    </w:pPr>
  </w:p>
  <w:p w14:paraId="75B70C37" w14:textId="573005BA" w:rsidR="006C7A79" w:rsidRDefault="006C7A79">
    <w:pPr>
      <w:pStyle w:val="Footer"/>
    </w:pPr>
    <w:r>
      <w:rPr>
        <w:noProof/>
      </w:rPr>
      <w:drawing>
        <wp:inline distT="0" distB="0" distL="0" distR="0" wp14:anchorId="7974B3E0" wp14:editId="5404E662">
          <wp:extent cx="1552575" cy="650690"/>
          <wp:effectExtent l="0" t="0" r="0" b="0"/>
          <wp:docPr id="4" name="Picture 4" descr="Born In The Clou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rn In The Clou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844" cy="665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B5540" w14:textId="77777777" w:rsidR="001E3F98" w:rsidRDefault="001E3F98" w:rsidP="006C7A79">
      <w:pPr>
        <w:spacing w:before="0"/>
      </w:pPr>
      <w:r>
        <w:separator/>
      </w:r>
    </w:p>
  </w:footnote>
  <w:footnote w:type="continuationSeparator" w:id="0">
    <w:p w14:paraId="6F56E7BF" w14:textId="77777777" w:rsidR="001E3F98" w:rsidRDefault="001E3F98" w:rsidP="006C7A7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A106D" w14:textId="7D77C327" w:rsidR="006C7A79" w:rsidRDefault="006C7A7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E4E6DB" wp14:editId="5D7967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2296B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Theme="minorHAnsi" w:eastAsiaTheme="minorHAnsi" w:hAnsiTheme="minorHAnsi" w:cs="Vrinda"/>
          <w:sz w:val="22"/>
          <w:szCs w:val="28"/>
          <w:lang w:val="en-IN" w:eastAsia="en-US" w:bidi="as-IN"/>
        </w:rPr>
        <w:alias w:val="Title"/>
        <w:id w:val="15524250"/>
        <w:placeholder>
          <w:docPart w:val="A73D8DC3758C4BEAB89377073AD14B7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Pr="006C7A79">
          <w:rPr>
            <w:rFonts w:asciiTheme="minorHAnsi" w:eastAsiaTheme="minorHAnsi" w:hAnsiTheme="minorHAnsi" w:cs="Vrinda"/>
            <w:sz w:val="22"/>
            <w:szCs w:val="28"/>
            <w:lang w:val="en-IN" w:eastAsia="en-US" w:bidi="as-IN"/>
          </w:rPr>
          <w:t>Bitccloudockit</w:t>
        </w:r>
        <w:proofErr w:type="spellEnd"/>
      </w:sdtContent>
    </w:sdt>
  </w:p>
  <w:p w14:paraId="5DF92E16" w14:textId="1C299F1E" w:rsidR="006C7A79" w:rsidRDefault="006C7A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6C986" w14:textId="6161E166" w:rsidR="006C7A79" w:rsidRPr="006C7A79" w:rsidRDefault="006C7A79">
    <w:pPr>
      <w:pStyle w:val="Header"/>
      <w:rPr>
        <w:lang w:val="en-IN"/>
      </w:rPr>
    </w:pPr>
    <w:proofErr w:type="spellStart"/>
    <w:r>
      <w:rPr>
        <w:lang w:val="en-IN"/>
      </w:rPr>
      <w:t>Bitccloudockit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CD"/>
    <w:rsid w:val="001E3F98"/>
    <w:rsid w:val="00644FC1"/>
    <w:rsid w:val="006C7A79"/>
    <w:rsid w:val="008462CD"/>
    <w:rsid w:val="00A616B8"/>
    <w:rsid w:val="00AD151F"/>
    <w:rsid w:val="00B22F21"/>
    <w:rsid w:val="00F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4280"/>
  <w15:chartTrackingRefBased/>
  <w15:docId w15:val="{82A6F615-A00A-450E-B761-ABEFB510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79"/>
    <w:pPr>
      <w:spacing w:before="120" w:after="0" w:line="240" w:lineRule="auto"/>
    </w:pPr>
    <w:rPr>
      <w:rFonts w:ascii="Segoe UI" w:eastAsiaTheme="minorEastAsia" w:hAnsi="Segoe UI" w:cs="Segoe UI Light"/>
      <w:sz w:val="17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AD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A8D08D" w:themeColor="accent6" w:themeTint="99"/>
      <w:sz w:val="32"/>
      <w:szCs w:val="40"/>
      <w:lang w:val="en-GB" w:eastAsia="en-US"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A79"/>
    <w:pPr>
      <w:tabs>
        <w:tab w:val="center" w:pos="4513"/>
        <w:tab w:val="right" w:pos="9026"/>
      </w:tabs>
      <w:spacing w:before="0"/>
    </w:pPr>
    <w:rPr>
      <w:rFonts w:asciiTheme="minorHAnsi" w:eastAsiaTheme="minorHAnsi" w:hAnsiTheme="minorHAnsi" w:cs="Vrinda"/>
      <w:sz w:val="22"/>
      <w:szCs w:val="28"/>
      <w:lang w:val="en-GB" w:eastAsia="en-US" w:bidi="as-IN"/>
    </w:rPr>
  </w:style>
  <w:style w:type="character" w:customStyle="1" w:styleId="HeaderChar">
    <w:name w:val="Header Char"/>
    <w:basedOn w:val="DefaultParagraphFont"/>
    <w:link w:val="Header"/>
    <w:uiPriority w:val="99"/>
    <w:rsid w:val="006C7A7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C7A79"/>
    <w:pPr>
      <w:tabs>
        <w:tab w:val="center" w:pos="4513"/>
        <w:tab w:val="right" w:pos="9026"/>
      </w:tabs>
      <w:spacing w:before="0"/>
    </w:pPr>
    <w:rPr>
      <w:rFonts w:asciiTheme="minorHAnsi" w:eastAsiaTheme="minorHAnsi" w:hAnsiTheme="minorHAnsi" w:cs="Vrinda"/>
      <w:sz w:val="22"/>
      <w:szCs w:val="28"/>
      <w:lang w:val="en-GB" w:eastAsia="en-US" w:bidi="as-IN"/>
    </w:rPr>
  </w:style>
  <w:style w:type="character" w:customStyle="1" w:styleId="FooterChar">
    <w:name w:val="Footer Char"/>
    <w:basedOn w:val="DefaultParagraphFont"/>
    <w:link w:val="Footer"/>
    <w:uiPriority w:val="99"/>
    <w:rsid w:val="006C7A79"/>
    <w:rPr>
      <w:rFonts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D1ADD"/>
    <w:rPr>
      <w:rFonts w:asciiTheme="majorHAnsi" w:eastAsiaTheme="majorEastAsia" w:hAnsiTheme="majorHAnsi" w:cstheme="majorBidi"/>
      <w:color w:val="A8D08D" w:themeColor="accent6" w:themeTint="99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3D8DC3758C4BEAB89377073AD14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356F-1363-49AA-A119-FFE3AE0A224F}"/>
      </w:docPartPr>
      <w:docPartBody>
        <w:p w:rsidR="00000000" w:rsidRDefault="004C376A" w:rsidP="004C376A">
          <w:pPr>
            <w:pStyle w:val="A73D8DC3758C4BEAB89377073AD14B7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6A"/>
    <w:rsid w:val="004C376A"/>
    <w:rsid w:val="00B5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76A"/>
    <w:rPr>
      <w:rFonts w:cs="Vrinda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4C37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80FD3F06CA4291BD00FBE40966880F">
    <w:name w:val="3F80FD3F06CA4291BD00FBE40966880F"/>
    <w:rsid w:val="004C376A"/>
  </w:style>
  <w:style w:type="paragraph" w:customStyle="1" w:styleId="A73D8DC3758C4BEAB89377073AD14B75">
    <w:name w:val="A73D8DC3758C4BEAB89377073AD14B75"/>
    <w:rsid w:val="004C3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cloudockitapitestmodel.docx</Template>
  <TotalTime>1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Devi Oruganti</dc:creator>
  <cp:keywords/>
  <dc:description/>
  <cp:lastModifiedBy>Anjani Devi Oruganti</cp:lastModifiedBy>
  <cp:revision>2</cp:revision>
  <dcterms:created xsi:type="dcterms:W3CDTF">2021-02-25T07:37:00Z</dcterms:created>
  <dcterms:modified xsi:type="dcterms:W3CDTF">2021-02-25T07:37:00Z</dcterms:modified>
</cp:coreProperties>
</file>